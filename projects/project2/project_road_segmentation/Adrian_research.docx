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5B5D" w14:textId="237090F5" w:rsidR="007326B4" w:rsidRPr="00207009" w:rsidRDefault="00735782" w:rsidP="00364BA7">
      <w:pPr>
        <w:pStyle w:val="Title"/>
        <w:rPr>
          <w:lang w:val="en-US"/>
        </w:rPr>
      </w:pPr>
      <w:r>
        <w:rPr>
          <w:lang w:val="en-US"/>
        </w:rPr>
        <w:t>Project 2: Road segmentation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2047866403"/>
        <w:docPartObj>
          <w:docPartGallery w:val="Table of Contents"/>
          <w:docPartUnique/>
        </w:docPartObj>
      </w:sdtPr>
      <w:sdtEndPr/>
      <w:sdtContent>
        <w:p w14:paraId="6EEAC06B" w14:textId="77777777" w:rsidR="00364BA7" w:rsidRDefault="00AB43DA">
          <w:pPr>
            <w:pStyle w:val="TOCHeading"/>
          </w:pPr>
          <w:r>
            <w:rPr>
              <w:lang w:val="es-ES"/>
            </w:rPr>
            <w:t>Content</w:t>
          </w:r>
        </w:p>
        <w:p w14:paraId="3EE4CD92" w14:textId="77777777" w:rsidR="00364BA7" w:rsidRDefault="0028196C"/>
      </w:sdtContent>
    </w:sdt>
    <w:p w14:paraId="6AAF3ED1" w14:textId="77777777" w:rsidR="00364BA7" w:rsidRDefault="00364BA7" w:rsidP="00364BA7"/>
    <w:p w14:paraId="6009BD87" w14:textId="77777777" w:rsidR="00207009" w:rsidRDefault="00207009" w:rsidP="00364BA7"/>
    <w:p w14:paraId="70B8C991" w14:textId="77777777" w:rsidR="00207009" w:rsidRDefault="00207009" w:rsidP="00364BA7"/>
    <w:p w14:paraId="7C19C498" w14:textId="77777777" w:rsidR="00207009" w:rsidRDefault="00207009" w:rsidP="00364BA7"/>
    <w:p w14:paraId="0398046B" w14:textId="77777777" w:rsidR="00207009" w:rsidRDefault="00207009" w:rsidP="00364BA7"/>
    <w:p w14:paraId="79EE2075" w14:textId="77777777" w:rsidR="00207009" w:rsidRDefault="00207009" w:rsidP="00364BA7"/>
    <w:p w14:paraId="3F60336C" w14:textId="77777777" w:rsidR="00207009" w:rsidRDefault="00207009" w:rsidP="00364BA7"/>
    <w:p w14:paraId="68A18714" w14:textId="77777777" w:rsidR="00207009" w:rsidRDefault="00207009" w:rsidP="00364BA7"/>
    <w:p w14:paraId="17C80A19" w14:textId="77777777" w:rsidR="00207009" w:rsidRDefault="00207009" w:rsidP="00364BA7"/>
    <w:p w14:paraId="70380FE9" w14:textId="77777777" w:rsidR="00207009" w:rsidRDefault="00207009" w:rsidP="00364BA7"/>
    <w:p w14:paraId="31C74BA4" w14:textId="77777777" w:rsidR="00207009" w:rsidRDefault="00207009" w:rsidP="00364BA7"/>
    <w:p w14:paraId="45AD9EEE" w14:textId="77777777" w:rsidR="00207009" w:rsidRDefault="00207009" w:rsidP="00364BA7"/>
    <w:p w14:paraId="30B6EDD3" w14:textId="77777777" w:rsidR="00207009" w:rsidRDefault="00207009" w:rsidP="00364BA7"/>
    <w:p w14:paraId="74CE7790" w14:textId="77777777" w:rsidR="00207009" w:rsidRDefault="00207009" w:rsidP="00364BA7"/>
    <w:p w14:paraId="2FCDCD31" w14:textId="77777777" w:rsidR="00207009" w:rsidRDefault="00207009" w:rsidP="00364BA7"/>
    <w:p w14:paraId="0545B0A3" w14:textId="77777777" w:rsidR="00207009" w:rsidRDefault="00207009" w:rsidP="00364BA7"/>
    <w:p w14:paraId="5D961CE7" w14:textId="77777777" w:rsidR="00207009" w:rsidRDefault="00207009" w:rsidP="00364BA7"/>
    <w:p w14:paraId="62DFB2E4" w14:textId="77777777" w:rsidR="00207009" w:rsidRDefault="00207009" w:rsidP="00364BA7"/>
    <w:p w14:paraId="3ADEC106" w14:textId="77777777" w:rsidR="00207009" w:rsidRDefault="00207009" w:rsidP="00364BA7"/>
    <w:p w14:paraId="0E9FE81D" w14:textId="77777777" w:rsidR="00207009" w:rsidRDefault="00207009" w:rsidP="00364BA7"/>
    <w:p w14:paraId="2798475A" w14:textId="3075DDFF" w:rsidR="00384A48" w:rsidRDefault="00384A48" w:rsidP="00364BA7"/>
    <w:p w14:paraId="54D7781D" w14:textId="5C7B88DA" w:rsidR="00735782" w:rsidRDefault="00735782" w:rsidP="00735782">
      <w:pPr>
        <w:pStyle w:val="Heading1"/>
      </w:pPr>
      <w:r>
        <w:lastRenderedPageBreak/>
        <w:t xml:space="preserve">Techniques </w:t>
      </w:r>
    </w:p>
    <w:p w14:paraId="0A3E0CBC" w14:textId="70A1401D" w:rsidR="002509CE" w:rsidRDefault="002509CE" w:rsidP="002509CE">
      <w:pPr>
        <w:pStyle w:val="ListParagraph"/>
        <w:numPr>
          <w:ilvl w:val="0"/>
          <w:numId w:val="8"/>
        </w:numPr>
      </w:pPr>
      <w:r>
        <w:t>Transfer learning (Fast)</w:t>
      </w:r>
    </w:p>
    <w:p w14:paraId="7525852E" w14:textId="53AF488B" w:rsidR="002509CE" w:rsidRDefault="002509CE" w:rsidP="002509CE">
      <w:pPr>
        <w:pStyle w:val="ListParagraph"/>
        <w:numPr>
          <w:ilvl w:val="0"/>
          <w:numId w:val="8"/>
        </w:numPr>
      </w:pPr>
      <w:r>
        <w:t>Convolutional Encoder-Decoder</w:t>
      </w:r>
    </w:p>
    <w:p w14:paraId="067EE447" w14:textId="247B8CC1" w:rsidR="002509CE" w:rsidRPr="002509CE" w:rsidRDefault="002509CE" w:rsidP="002509CE">
      <w:pPr>
        <w:pStyle w:val="ListParagraph"/>
      </w:pPr>
      <w:r w:rsidRPr="002509CE">
        <w:drawing>
          <wp:inline distT="0" distB="0" distL="0" distR="0" wp14:anchorId="32D3A0FB" wp14:editId="5813A0D3">
            <wp:extent cx="5612130" cy="2386330"/>
            <wp:effectExtent l="0" t="0" r="127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0C5" w14:textId="00C82015" w:rsidR="00735782" w:rsidRDefault="002509CE" w:rsidP="00766A70">
      <w:hyperlink r:id="rId7" w:history="1">
        <w:r>
          <w:rPr>
            <w:rStyle w:val="Hyperlink"/>
          </w:rPr>
          <w:t>http://dro.dur.ac.uk/19891/1/19891.pdf</w:t>
        </w:r>
      </w:hyperlink>
    </w:p>
    <w:p w14:paraId="18836F11" w14:textId="04800D82" w:rsidR="00766A70" w:rsidRDefault="00766A70" w:rsidP="00766A70">
      <w:r>
        <w:t>U-NET</w:t>
      </w:r>
    </w:p>
    <w:p w14:paraId="5F16166D" w14:textId="77777777" w:rsidR="0028196C" w:rsidRDefault="0028196C" w:rsidP="0028196C">
      <w:hyperlink r:id="rId8" w:history="1">
        <w:r>
          <w:rPr>
            <w:rStyle w:val="Hyperlink"/>
          </w:rPr>
          <w:t>https://github.com/aschneuw/road-segmentation-unet/blob/master/papers/u_net.pdf</w:t>
        </w:r>
      </w:hyperlink>
    </w:p>
    <w:p w14:paraId="3F92D6EB" w14:textId="585BD99B" w:rsidR="0028196C" w:rsidRDefault="0028196C" w:rsidP="00766A70">
      <w:r>
        <w:t>TernausNet</w:t>
      </w:r>
    </w:p>
    <w:p w14:paraId="02D659A5" w14:textId="77777777" w:rsidR="0028196C" w:rsidRDefault="0028196C" w:rsidP="0028196C">
      <w:pPr>
        <w:tabs>
          <w:tab w:val="center" w:pos="4419"/>
        </w:tabs>
      </w:pPr>
      <w:hyperlink r:id="rId9" w:history="1">
        <w:r>
          <w:rPr>
            <w:rStyle w:val="Hyperlink"/>
          </w:rPr>
          <w:t>https://github.com/ternaus/TernausNet</w:t>
        </w:r>
      </w:hyperlink>
    </w:p>
    <w:p w14:paraId="6FE9E5B3" w14:textId="77777777" w:rsidR="0028196C" w:rsidRDefault="0028196C" w:rsidP="0028196C">
      <w:pPr>
        <w:tabs>
          <w:tab w:val="center" w:pos="4419"/>
        </w:tabs>
      </w:pPr>
      <w:r>
        <w:t>U-Net Satellite (Best)</w:t>
      </w:r>
    </w:p>
    <w:p w14:paraId="3B4E469D" w14:textId="77777777" w:rsidR="0028196C" w:rsidRDefault="0028196C" w:rsidP="0028196C">
      <w:hyperlink r:id="rId10" w:history="1">
        <w:r>
          <w:rPr>
            <w:rStyle w:val="Hyperlink"/>
          </w:rPr>
          <w:t>https://github.com/ArkaJU/U-Net-Satellite</w:t>
        </w:r>
      </w:hyperlink>
    </w:p>
    <w:p w14:paraId="2BCB4382" w14:textId="193DB8DE" w:rsidR="0028196C" w:rsidRDefault="0028196C" w:rsidP="0028196C">
      <w:pPr>
        <w:tabs>
          <w:tab w:val="center" w:pos="4419"/>
        </w:tabs>
      </w:pPr>
      <w:bookmarkStart w:id="0" w:name="_GoBack"/>
      <w:bookmarkEnd w:id="0"/>
      <w:r>
        <w:tab/>
      </w:r>
    </w:p>
    <w:p w14:paraId="56B7F416" w14:textId="77777777" w:rsidR="0028196C" w:rsidRPr="00735782" w:rsidRDefault="0028196C" w:rsidP="00766A70"/>
    <w:p w14:paraId="2EEF16D4" w14:textId="752C941D" w:rsidR="00D75835" w:rsidRPr="00D75835" w:rsidRDefault="00D75835" w:rsidP="00381894">
      <w:pPr>
        <w:pStyle w:val="ListParagraph"/>
      </w:pPr>
    </w:p>
    <w:sectPr w:rsidR="00D75835" w:rsidRPr="00D75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52AD"/>
    <w:multiLevelType w:val="hybridMultilevel"/>
    <w:tmpl w:val="F846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FC9"/>
    <w:multiLevelType w:val="multilevel"/>
    <w:tmpl w:val="40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142FEF"/>
    <w:multiLevelType w:val="hybridMultilevel"/>
    <w:tmpl w:val="C07A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F5880"/>
    <w:multiLevelType w:val="hybridMultilevel"/>
    <w:tmpl w:val="E32C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2926"/>
    <w:multiLevelType w:val="hybridMultilevel"/>
    <w:tmpl w:val="9A96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1B50"/>
    <w:multiLevelType w:val="hybridMultilevel"/>
    <w:tmpl w:val="D7325230"/>
    <w:lvl w:ilvl="0" w:tplc="E5CEB7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1F32AA"/>
    <w:multiLevelType w:val="hybridMultilevel"/>
    <w:tmpl w:val="1F6A8C4C"/>
    <w:lvl w:ilvl="0" w:tplc="116EF3A2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458D8"/>
    <w:multiLevelType w:val="hybridMultilevel"/>
    <w:tmpl w:val="94701924"/>
    <w:lvl w:ilvl="0" w:tplc="BF3854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8F"/>
    <w:rsid w:val="00062626"/>
    <w:rsid w:val="00066E5B"/>
    <w:rsid w:val="001803EF"/>
    <w:rsid w:val="00207009"/>
    <w:rsid w:val="002509CE"/>
    <w:rsid w:val="00264324"/>
    <w:rsid w:val="0028196C"/>
    <w:rsid w:val="00364BA7"/>
    <w:rsid w:val="00381894"/>
    <w:rsid w:val="00384A48"/>
    <w:rsid w:val="003E506A"/>
    <w:rsid w:val="0048067A"/>
    <w:rsid w:val="004919D8"/>
    <w:rsid w:val="004B0CD5"/>
    <w:rsid w:val="0059514E"/>
    <w:rsid w:val="0061580A"/>
    <w:rsid w:val="00624334"/>
    <w:rsid w:val="006B1C00"/>
    <w:rsid w:val="006D5BC4"/>
    <w:rsid w:val="007326B4"/>
    <w:rsid w:val="00735782"/>
    <w:rsid w:val="00755ED6"/>
    <w:rsid w:val="00766A70"/>
    <w:rsid w:val="008072AF"/>
    <w:rsid w:val="00825870"/>
    <w:rsid w:val="009274DF"/>
    <w:rsid w:val="00AB43DA"/>
    <w:rsid w:val="00AC5482"/>
    <w:rsid w:val="00C253FA"/>
    <w:rsid w:val="00D75835"/>
    <w:rsid w:val="00E229C5"/>
    <w:rsid w:val="00E676A2"/>
    <w:rsid w:val="00EE1955"/>
    <w:rsid w:val="00F1178F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D2B5"/>
  <w15:docId w15:val="{AE16378D-9633-B048-AE5C-7E736693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A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BA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4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4B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364BA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64BA7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4B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4BA7"/>
    <w:pPr>
      <w:numPr>
        <w:numId w:val="0"/>
      </w:num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07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70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7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chneuw/road-segmentation-unet/blob/master/papers/u_ne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dro.dur.ac.uk/19891/1/19891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kaJU/U-Net-Satel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rnaus/Ternaus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3233D-4FFA-0949-A7AC-30BBC281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Adrian_research.docx</Template>
  <TotalTime>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villarroel navia</dc:creator>
  <cp:lastModifiedBy>Adrian Gabriel Villarroel Navia</cp:lastModifiedBy>
  <cp:revision>2</cp:revision>
  <dcterms:created xsi:type="dcterms:W3CDTF">2019-11-07T20:21:00Z</dcterms:created>
  <dcterms:modified xsi:type="dcterms:W3CDTF">2019-11-07T20:21:00Z</dcterms:modified>
</cp:coreProperties>
</file>